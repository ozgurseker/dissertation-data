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D547A"/>
    <w:p w:rsidR="00000000" w:rsidRDefault="00AD547A"/>
    <w:p w:rsidR="00000000" w:rsidRDefault="00AD547A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28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fr-FR"/>
              </w:rPr>
              <w:t>SASA DUPONT SABANCI POLYESTER SANAYİ A.Ş.</w:t>
            </w:r>
          </w:p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28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fr-FR"/>
              </w:rPr>
              <w:t>SASA DUPONT SABANCI POLYESTER INC.</w:t>
            </w:r>
          </w:p>
        </w:tc>
      </w:tr>
    </w:tbl>
    <w:p w:rsidR="00000000" w:rsidRDefault="00AD547A">
      <w:pPr>
        <w:rPr>
          <w:rFonts w:ascii="Arial" w:hAnsi="Arial"/>
          <w:sz w:val="16"/>
          <w:lang w:val="fr-F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22"/>
        <w:gridCol w:w="54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KURULUŞ TARİHİ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8.11.1966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NOVEMBER 8,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DMT,POLYESTER ELYAF,POLYESTER İPLİK,PET CİPS VE PET ŞİŞE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(Dmt,Polyes</w:t>
            </w:r>
            <w:r>
              <w:rPr>
                <w:rFonts w:ascii="Arial" w:hAnsi="Arial"/>
                <w:color w:val="000000"/>
                <w:sz w:val="16"/>
              </w:rPr>
              <w:t>ter Fibre,Polyester Yarn,Pet Chips And Pet Bottle)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GENEL MERKEZ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GENEL MÜDÜR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DR.MUSA KORAL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ind w:right="-31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ÜNSAL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WAHID YOSRY TAWFIK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DR.MUSA KORAL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RICHARD MARTIN STOKES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İBRAHİM TÜRKAN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00 53 - 441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01 14 - 441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(12.Th Period)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KAYITLI SERMAYE TAVANI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75.000.000.000.000 TL</w:t>
            </w: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 Capital)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</w:t>
            </w:r>
            <w:r>
              <w:rPr>
                <w:rFonts w:ascii="Arial" w:hAnsi="Arial"/>
                <w:color w:val="000000"/>
                <w:sz w:val="16"/>
              </w:rPr>
              <w:t>420.000.000.000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8" w:type="dxa"/>
          </w:tcPr>
          <w:p w:rsidR="00000000" w:rsidRDefault="00AD54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AD547A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559"/>
        <w:gridCol w:w="2977"/>
        <w:gridCol w:w="1492"/>
        <w:gridCol w:w="14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AD547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Ürün Adı (Ölçü birimi)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u w:val="single"/>
                <w:lang w:val="de-DE"/>
              </w:rPr>
            </w:pPr>
            <w:r>
              <w:rPr>
                <w:rFonts w:ascii="Arial" w:hAnsi="Arial"/>
                <w:b/>
                <w:sz w:val="16"/>
                <w:u w:val="single"/>
                <w:lang w:val="de-DE"/>
              </w:rPr>
              <w:t>Üretim Miktarı</w:t>
            </w:r>
          </w:p>
        </w:tc>
        <w:tc>
          <w:tcPr>
            <w:tcW w:w="1488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de-D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DIMETIL TERAFTALAT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Dimetil Teraftalat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bookmarkStart w:id="0" w:name="OLE_LINK1"/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228.053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119.883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 BOTTLE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Pet Şişe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17.421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11</w:t>
            </w:r>
            <w:r>
              <w:rPr>
                <w:rFonts w:ascii="Arial" w:hAnsi="Arial"/>
                <w:sz w:val="16"/>
                <w:lang w:val="fr-FR"/>
              </w:rPr>
              <w:t>.354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CHIPS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Cips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101.199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60.743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YARN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İplik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36.313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33.796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FIBER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Elyaf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116.223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85.236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pStyle w:val="Heading2"/>
            </w:pPr>
            <w:r>
              <w:t>Tops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4.371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3.261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POY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POY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94.458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86.238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77</w:t>
            </w:r>
          </w:p>
        </w:tc>
      </w:tr>
    </w:tbl>
    <w:p w:rsidR="00000000" w:rsidRDefault="00AD547A">
      <w:pPr>
        <w:rPr>
          <w:rFonts w:ascii="Arial" w:hAnsi="Arial"/>
          <w:sz w:val="16"/>
          <w:lang w:val="fr-FR"/>
        </w:rPr>
      </w:pPr>
      <w:r>
        <w:rPr>
          <w:rFonts w:ascii="Arial" w:hAnsi="Arial"/>
          <w:sz w:val="16"/>
          <w:lang w:val="fr-FR"/>
        </w:rPr>
        <w:t>K.K.O.-Kapasite Kullanım Oranı</w:t>
      </w:r>
    </w:p>
    <w:bookmarkEnd w:id="0"/>
    <w:p w:rsidR="00000000" w:rsidRDefault="00AD54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D54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3"/>
        <w:gridCol w:w="1134"/>
        <w:gridCol w:w="32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3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33" w:type="dxa"/>
          </w:tcPr>
          <w:p w:rsidR="00000000" w:rsidRDefault="00AD54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</w:t>
            </w:r>
            <w:r>
              <w:rPr>
                <w:rFonts w:ascii="Arial" w:hAnsi="Arial"/>
                <w:i/>
                <w:sz w:val="16"/>
              </w:rPr>
              <w:t>pany for the last two years are  shown below.</w:t>
            </w:r>
          </w:p>
        </w:tc>
      </w:tr>
    </w:tbl>
    <w:p w:rsidR="00000000" w:rsidRDefault="00AD547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59"/>
        <w:gridCol w:w="2977"/>
        <w:gridCol w:w="1492"/>
        <w:gridCol w:w="14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AD547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Ürün Adı (Ölçü birimi)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Satış  Miktarı</w:t>
            </w:r>
          </w:p>
        </w:tc>
        <w:tc>
          <w:tcPr>
            <w:tcW w:w="1488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DIMETIL TERAFTALAT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Dimetil Teraftalat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12.258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25.186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 BOTTLE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Pet Şişe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18.126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12.263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C</w:t>
            </w:r>
            <w:r>
              <w:rPr>
                <w:rFonts w:ascii="Arial" w:hAnsi="Arial"/>
                <w:sz w:val="16"/>
                <w:lang w:val="fr-FR"/>
              </w:rPr>
              <w:t>HIPS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Cips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48.252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55.948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YARN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İplik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38.882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30.952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FIBER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Elyaf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102.266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84.817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Tops (Tons)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4.089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3.524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POY (Tons</w:t>
            </w:r>
            <w:r>
              <w:rPr>
                <w:rFonts w:ascii="Arial" w:hAnsi="Arial"/>
                <w:sz w:val="16"/>
                <w:lang w:val="fr-FR"/>
              </w:rPr>
              <w:t>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POY (Ton)</w:t>
            </w: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2000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57.221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AD547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</w:tcPr>
          <w:p w:rsidR="00000000" w:rsidRDefault="00AD547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60.991</w:t>
            </w:r>
          </w:p>
        </w:tc>
        <w:tc>
          <w:tcPr>
            <w:tcW w:w="1488" w:type="dxa"/>
          </w:tcPr>
          <w:p w:rsidR="00000000" w:rsidRDefault="00AD547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</w:tbl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53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453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367" w:type="dxa"/>
          </w:tcPr>
          <w:p w:rsidR="00000000" w:rsidRDefault="00AD54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AD547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12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83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83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AD54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85.830.510.000.000</w:t>
            </w:r>
          </w:p>
        </w:tc>
        <w:tc>
          <w:tcPr>
            <w:tcW w:w="2312" w:type="dxa"/>
          </w:tcPr>
          <w:p w:rsidR="00000000" w:rsidRDefault="00AD547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47,12</w:t>
            </w:r>
          </w:p>
        </w:tc>
        <w:tc>
          <w:tcPr>
            <w:tcW w:w="2083" w:type="dxa"/>
          </w:tcPr>
          <w:p w:rsidR="00000000" w:rsidRDefault="00AD547A">
            <w:pPr>
              <w:ind w:right="3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59.827.210.431.000</w:t>
            </w:r>
          </w:p>
        </w:tc>
        <w:tc>
          <w:tcPr>
            <w:tcW w:w="2269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AD54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133.402.489</w:t>
            </w:r>
          </w:p>
        </w:tc>
        <w:tc>
          <w:tcPr>
            <w:tcW w:w="2312" w:type="dxa"/>
          </w:tcPr>
          <w:p w:rsidR="00000000" w:rsidRDefault="00AD547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AD54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93.447.779</w:t>
            </w:r>
          </w:p>
        </w:tc>
        <w:tc>
          <w:tcPr>
            <w:tcW w:w="2269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AD54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0.855.070.000.000</w:t>
            </w:r>
          </w:p>
        </w:tc>
        <w:tc>
          <w:tcPr>
            <w:tcW w:w="2312" w:type="dxa"/>
          </w:tcPr>
          <w:p w:rsidR="00000000" w:rsidRDefault="00AD547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50,9</w:t>
            </w:r>
          </w:p>
        </w:tc>
        <w:tc>
          <w:tcPr>
            <w:tcW w:w="2083" w:type="dxa"/>
          </w:tcPr>
          <w:p w:rsidR="00000000" w:rsidRDefault="00AD547A">
            <w:pPr>
              <w:ind w:right="3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157.567.270.337.000</w:t>
            </w:r>
          </w:p>
        </w:tc>
        <w:tc>
          <w:tcPr>
            <w:tcW w:w="2269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D54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AD54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100.110.387</w:t>
            </w:r>
          </w:p>
        </w:tc>
        <w:tc>
          <w:tcPr>
            <w:tcW w:w="2312" w:type="dxa"/>
          </w:tcPr>
          <w:p w:rsidR="00000000" w:rsidRDefault="00AD547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AD54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54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54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D547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81"/>
        <w:gridCol w:w="1643"/>
        <w:gridCol w:w="1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643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716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643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16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643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16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ELYAF, CİPS, POY</w:t>
            </w:r>
          </w:p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(Polyester Fiber, Resi</w:t>
            </w:r>
            <w:r>
              <w:rPr>
                <w:rFonts w:ascii="Arial" w:hAnsi="Arial"/>
                <w:color w:val="000000"/>
                <w:sz w:val="16"/>
              </w:rPr>
              <w:t>ns, POY)</w:t>
            </w: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01.11.1995-31.12.2001</w:t>
            </w:r>
          </w:p>
        </w:tc>
        <w:tc>
          <w:tcPr>
            <w:tcW w:w="1643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29.443.790</w:t>
            </w:r>
          </w:p>
        </w:tc>
        <w:tc>
          <w:tcPr>
            <w:tcW w:w="1716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33.738.505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TPA BOŞALTMA VE DEPOLAMA İST.</w:t>
            </w:r>
          </w:p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(TPA Pouring out and Storing Istanbul)</w:t>
            </w: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03.11.2000-31.01.2002</w:t>
            </w:r>
          </w:p>
        </w:tc>
        <w:tc>
          <w:tcPr>
            <w:tcW w:w="1643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330.030</w:t>
            </w:r>
          </w:p>
        </w:tc>
        <w:tc>
          <w:tcPr>
            <w:tcW w:w="1716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479.995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 PET ŞİŞE İŞLEME-ELYAF ÜRETİM TEVSİİ</w:t>
            </w:r>
          </w:p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(Wasted Pet Bottle Proc.Fibre Production)</w:t>
            </w: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28.06.2001-</w:t>
            </w:r>
            <w:r>
              <w:rPr>
                <w:rFonts w:ascii="Arial" w:hAnsi="Arial"/>
                <w:color w:val="000000"/>
                <w:sz w:val="16"/>
              </w:rPr>
              <w:t>31.12.2002</w:t>
            </w:r>
          </w:p>
        </w:tc>
        <w:tc>
          <w:tcPr>
            <w:tcW w:w="1643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4.848.100</w:t>
            </w:r>
          </w:p>
        </w:tc>
        <w:tc>
          <w:tcPr>
            <w:tcW w:w="1716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814.236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CP/5 PET ŞİŞE</w:t>
            </w:r>
          </w:p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(CP/5 Pet Bottle)</w:t>
            </w: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08.06.2001-31.12.2002</w:t>
            </w:r>
          </w:p>
        </w:tc>
        <w:tc>
          <w:tcPr>
            <w:tcW w:w="1643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5.788.425</w:t>
            </w:r>
          </w:p>
        </w:tc>
        <w:tc>
          <w:tcPr>
            <w:tcW w:w="1716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761.654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ORG.SAN. PET ŞİŞE TEVSİİ</w:t>
            </w:r>
          </w:p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(Adana Org.Ind. Zone PET Bottle Expansion )</w:t>
            </w: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18.08.1998-31.12.2001</w:t>
            </w:r>
          </w:p>
        </w:tc>
        <w:tc>
          <w:tcPr>
            <w:tcW w:w="1643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2.954.445</w:t>
            </w:r>
          </w:p>
        </w:tc>
        <w:tc>
          <w:tcPr>
            <w:tcW w:w="1716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7.149.337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DMT SICAK YAG ISI TRANSFERİ</w:t>
            </w:r>
          </w:p>
          <w:p w:rsidR="00000000" w:rsidRDefault="00AD54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(DMT – </w:t>
            </w:r>
            <w:r>
              <w:rPr>
                <w:rFonts w:ascii="Arial" w:hAnsi="Arial"/>
                <w:color w:val="000000"/>
                <w:sz w:val="16"/>
              </w:rPr>
              <w:t>Oil Warming Up )</w:t>
            </w:r>
          </w:p>
        </w:tc>
        <w:tc>
          <w:tcPr>
            <w:tcW w:w="1981" w:type="dxa"/>
          </w:tcPr>
          <w:p w:rsidR="00000000" w:rsidRDefault="00AD54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15.03.1999-31.12.2001</w:t>
            </w:r>
          </w:p>
        </w:tc>
        <w:tc>
          <w:tcPr>
            <w:tcW w:w="1643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2.126.059</w:t>
            </w:r>
          </w:p>
        </w:tc>
        <w:tc>
          <w:tcPr>
            <w:tcW w:w="1716" w:type="dxa"/>
          </w:tcPr>
          <w:p w:rsidR="00000000" w:rsidRDefault="00AD547A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3.268.368</w:t>
            </w:r>
          </w:p>
        </w:tc>
      </w:tr>
    </w:tbl>
    <w:p w:rsidR="00000000" w:rsidRDefault="00AD547A">
      <w:pPr>
        <w:rPr>
          <w:rFonts w:ascii="Arial" w:hAnsi="Arial"/>
          <w:sz w:val="16"/>
        </w:rPr>
      </w:pPr>
    </w:p>
    <w:p w:rsidR="00000000" w:rsidRDefault="00AD547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AD54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547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54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akler</w:t>
            </w:r>
          </w:p>
        </w:tc>
        <w:tc>
          <w:tcPr>
            <w:tcW w:w="2304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54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I-BİMSA ULUSLARARASI İŞ BİLGİ</w:t>
            </w:r>
          </w:p>
          <w:p w:rsidR="00000000" w:rsidRDefault="00AD547A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AD547A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AD547A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1.000.000.000</w:t>
            </w:r>
          </w:p>
        </w:tc>
        <w:tc>
          <w:tcPr>
            <w:tcW w:w="3335" w:type="dxa"/>
          </w:tcPr>
          <w:p w:rsidR="00000000" w:rsidRDefault="00AD547A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AD547A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ÇEVKO ÇEVRE KORUMA AMBALAJ ATIKLARI DEĞERLEME VAKFI</w:t>
            </w:r>
          </w:p>
        </w:tc>
        <w:tc>
          <w:tcPr>
            <w:tcW w:w="2299" w:type="dxa"/>
          </w:tcPr>
          <w:p w:rsidR="00000000" w:rsidRDefault="00AD547A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AD547A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20.000.000</w:t>
            </w:r>
          </w:p>
        </w:tc>
        <w:tc>
          <w:tcPr>
            <w:tcW w:w="3335" w:type="dxa"/>
          </w:tcPr>
          <w:p w:rsidR="00000000" w:rsidRDefault="00AD547A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AD547A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547A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ENERJİSA ENE</w:t>
            </w:r>
            <w:r>
              <w:rPr>
                <w:rFonts w:ascii="Arial" w:hAnsi="Arial"/>
                <w:color w:val="000000"/>
                <w:sz w:val="16"/>
                <w:lang w:val="fr-FR"/>
              </w:rPr>
              <w:t xml:space="preserve">RJİ ÜRETİM A.Ş. </w:t>
            </w:r>
          </w:p>
        </w:tc>
        <w:tc>
          <w:tcPr>
            <w:tcW w:w="2299" w:type="dxa"/>
          </w:tcPr>
          <w:p w:rsidR="00000000" w:rsidRDefault="00AD547A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1.143.803.000.000</w:t>
            </w:r>
          </w:p>
        </w:tc>
        <w:tc>
          <w:tcPr>
            <w:tcW w:w="3335" w:type="dxa"/>
          </w:tcPr>
          <w:p w:rsidR="00000000" w:rsidRDefault="00AD547A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2.66</w:t>
            </w:r>
          </w:p>
        </w:tc>
      </w:tr>
    </w:tbl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  <w:r>
        <w:rPr>
          <w:rFonts w:ascii="Arial" w:hAnsi="Arial"/>
          <w:sz w:val="16"/>
          <w:lang w:val="fr-FR"/>
        </w:rPr>
        <w:br w:type="page"/>
      </w:r>
    </w:p>
    <w:p w:rsidR="00000000" w:rsidRDefault="00AD547A">
      <w:pPr>
        <w:rPr>
          <w:rFonts w:ascii="Arial" w:hAnsi="Arial"/>
          <w:sz w:val="16"/>
          <w:lang w:val="fr-FR"/>
        </w:rPr>
      </w:pPr>
    </w:p>
    <w:p w:rsidR="00000000" w:rsidRDefault="00AD547A">
      <w:pPr>
        <w:rPr>
          <w:rFonts w:ascii="Arial" w:hAnsi="Arial"/>
          <w:sz w:val="16"/>
          <w:lang w:val="fr-FR"/>
        </w:rPr>
      </w:pPr>
    </w:p>
    <w:tbl>
      <w:tblPr>
        <w:tblW w:w="0" w:type="auto"/>
        <w:tblInd w:w="-567" w:type="dxa"/>
        <w:tblLayout w:type="fixed"/>
        <w:tblLook w:val="0000" w:firstRow="0" w:lastRow="0" w:firstColumn="0" w:lastColumn="0" w:noHBand="0" w:noVBand="0"/>
      </w:tblPr>
      <w:tblGrid>
        <w:gridCol w:w="4253"/>
        <w:gridCol w:w="1460"/>
        <w:gridCol w:w="151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Şirket'in  başlıca ortakları ve sermaye payları aşağıda gösterilmektedir. </w:t>
            </w:r>
          </w:p>
        </w:tc>
        <w:tc>
          <w:tcPr>
            <w:tcW w:w="1460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635" w:type="dxa"/>
            <w:gridSpan w:val="2"/>
          </w:tcPr>
          <w:p w:rsidR="00000000" w:rsidRDefault="00AD54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460" w:type="dxa"/>
          </w:tcPr>
          <w:p w:rsidR="00000000" w:rsidRDefault="00AD54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  <w:gridSpan w:val="2"/>
          </w:tcPr>
          <w:p w:rsidR="00000000" w:rsidRDefault="00AD547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D547A">
            <w:pPr>
              <w:pStyle w:val="Heading3"/>
            </w:pPr>
            <w:r>
              <w:t>Ortak Ünvanı</w:t>
            </w:r>
          </w:p>
        </w:tc>
        <w:tc>
          <w:tcPr>
            <w:tcW w:w="2977" w:type="dxa"/>
            <w:gridSpan w:val="2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118" w:type="dxa"/>
          </w:tcPr>
          <w:p w:rsidR="00000000" w:rsidRDefault="00AD54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gridSpan w:val="2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</w:tcPr>
          <w:p w:rsidR="00000000" w:rsidRDefault="00AD54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D547A">
      <w:pPr>
        <w:jc w:val="both"/>
        <w:rPr>
          <w:rFonts w:ascii="Arial" w:hAnsi="Arial"/>
          <w:sz w:val="16"/>
        </w:rPr>
      </w:pPr>
    </w:p>
    <w:bookmarkStart w:id="1" w:name="_MON_985585811"/>
    <w:bookmarkStart w:id="2" w:name="_MON_985585830"/>
    <w:bookmarkStart w:id="3" w:name="_MON_985585846"/>
    <w:bookmarkStart w:id="4" w:name="_MON_985585901"/>
    <w:bookmarkStart w:id="5" w:name="_MON_985585931"/>
    <w:bookmarkStart w:id="6" w:name="_MON_985585966"/>
    <w:bookmarkStart w:id="7" w:name="_MON_985586037"/>
    <w:bookmarkStart w:id="8" w:name="_MON_985586767"/>
    <w:bookmarkStart w:id="9" w:name="_MON_985587009"/>
    <w:bookmarkStart w:id="10" w:name="_MON_985587116"/>
    <w:bookmarkStart w:id="11" w:name="_MON_985590409"/>
    <w:bookmarkStart w:id="12" w:name="_MON_1016347783"/>
    <w:bookmarkStart w:id="13" w:name="_MON_1016348057"/>
    <w:bookmarkStart w:id="14" w:name="_MON_1016360023"/>
    <w:bookmarkStart w:id="15" w:name="_MON_1016436961"/>
    <w:bookmarkStart w:id="16" w:name="_MON_1016438227"/>
    <w:bookmarkStart w:id="17" w:name="_MON_1016447453"/>
    <w:bookmarkStart w:id="18" w:name="_MON_1049024768"/>
    <w:bookmarkStart w:id="19" w:name="_MON_1049026962"/>
    <w:bookmarkStart w:id="20" w:name="_MON_1049027065"/>
    <w:bookmarkStart w:id="21" w:name="_MON_1049027094"/>
    <w:bookmarkStart w:id="22" w:name="_MON_1049027271"/>
    <w:bookmarkStart w:id="23" w:name="_MON_1049027341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:rsidR="00000000" w:rsidRDefault="00AD547A">
      <w:pPr>
        <w:ind w:left="-85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object w:dxaOrig="10286" w:dyaOrig="12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649.2pt" o:ole="" fillcolor="window">
            <v:imagedata r:id="rId4" o:title=""/>
          </v:shape>
          <o:OLEObject Type="Embed" ProgID="Excel.Sheet.8" ShapeID="_x0000_i1025" DrawAspect="Content" ObjectID="_1723564327" r:id="rId5"/>
        </w:object>
      </w: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attachedTemplate r:id="rId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47A"/>
    <w:rsid w:val="00A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1971-CAC9-48DE-8C36-AD0548DE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6"/>
    </w:rPr>
  </w:style>
  <w:style w:type="paragraph" w:styleId="Heading2">
    <w:name w:val="heading 2"/>
    <w:basedOn w:val="Normal"/>
    <w:next w:val="Normal"/>
    <w:qFormat/>
    <w:pPr>
      <w:keepNext/>
      <w:ind w:right="459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.workspace\YAZISMA\IMKB\imkb%20sirketler%20yilligi\&#350;irketler%20y&#305;ll&#305;&#287;&#305;%202001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Şirketler yıllığı 2001-1</Template>
  <TotalTime>0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SASA SUN'İ VE SENTETİK ELYAF SANAYİİ A.Ş.</vt:lpstr>
    </vt:vector>
  </TitlesOfParts>
  <Company>sasa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SASA SUN'İ VE SENTETİK ELYAF SANAYİİ A.Ş.</dc:title>
  <dc:subject/>
  <dc:creator>melike</dc:creator>
  <cp:keywords/>
  <cp:lastModifiedBy>ozgursheker@gmail.com</cp:lastModifiedBy>
  <cp:revision>2</cp:revision>
  <cp:lastPrinted>2002-04-05T20:21:00Z</cp:lastPrinted>
  <dcterms:created xsi:type="dcterms:W3CDTF">2022-09-01T22:02:00Z</dcterms:created>
  <dcterms:modified xsi:type="dcterms:W3CDTF">2022-09-01T22:02:00Z</dcterms:modified>
</cp:coreProperties>
</file>